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53D" w:rsidRPr="003507B8" w:rsidRDefault="003A453D" w:rsidP="003507B8">
      <w:pPr>
        <w:rPr>
          <w:b/>
          <w:i/>
          <w:sz w:val="32"/>
          <w:szCs w:val="32"/>
        </w:rPr>
      </w:pPr>
    </w:p>
    <w:p w:rsidR="003A453D" w:rsidRPr="008A3318" w:rsidRDefault="003A453D" w:rsidP="003A453D">
      <w:pPr>
        <w:jc w:val="center"/>
        <w:rPr>
          <w:i/>
          <w:sz w:val="32"/>
          <w:szCs w:val="32"/>
          <w:u w:val="single"/>
        </w:rPr>
      </w:pPr>
      <w:r w:rsidRPr="008A3318">
        <w:rPr>
          <w:i/>
          <w:sz w:val="32"/>
          <w:szCs w:val="32"/>
          <w:u w:val="single"/>
        </w:rPr>
        <w:t>CAHIER DES CHARGES</w:t>
      </w:r>
    </w:p>
    <w:p w:rsidR="003A453D" w:rsidRPr="008A3318" w:rsidRDefault="003A453D" w:rsidP="003A453D">
      <w:pPr>
        <w:pStyle w:val="Paragraphedeliste"/>
        <w:numPr>
          <w:ilvl w:val="0"/>
          <w:numId w:val="2"/>
        </w:numPr>
        <w:rPr>
          <w:b/>
          <w:i/>
        </w:rPr>
      </w:pPr>
      <w:r w:rsidRPr="008A3318">
        <w:rPr>
          <w:b/>
          <w:i/>
        </w:rPr>
        <w:t>Introduction</w:t>
      </w:r>
    </w:p>
    <w:p w:rsidR="003A453D" w:rsidRDefault="003A453D" w:rsidP="003A453D">
      <w:pPr>
        <w:pStyle w:val="Paragraphedeliste"/>
      </w:pPr>
    </w:p>
    <w:p w:rsidR="003A453D" w:rsidRDefault="003A453D" w:rsidP="003A453D">
      <w:pPr>
        <w:pStyle w:val="Paragraphedeliste"/>
      </w:pPr>
      <w:r>
        <w:t>Titre du projet :</w:t>
      </w:r>
    </w:p>
    <w:p w:rsidR="003A453D" w:rsidRPr="008A3318" w:rsidRDefault="00123542" w:rsidP="00123542">
      <w:pPr>
        <w:pStyle w:val="Paragraphedeliste"/>
        <w:numPr>
          <w:ilvl w:val="0"/>
          <w:numId w:val="3"/>
        </w:numPr>
        <w:rPr>
          <w:b/>
          <w:i/>
        </w:rPr>
      </w:pPr>
      <w:r w:rsidRPr="008A3318">
        <w:rPr>
          <w:b/>
          <w:i/>
        </w:rPr>
        <w:t>Horus crypto &amp; Finance</w:t>
      </w:r>
    </w:p>
    <w:p w:rsidR="00123542" w:rsidRDefault="00123542" w:rsidP="00123542">
      <w:pPr>
        <w:pStyle w:val="Paragraphedeliste"/>
        <w:ind w:left="1440"/>
      </w:pPr>
    </w:p>
    <w:p w:rsidR="00123542" w:rsidRPr="008A3318" w:rsidRDefault="00F302F8" w:rsidP="00123542">
      <w:pPr>
        <w:pStyle w:val="Paragraphedeliste"/>
        <w:ind w:left="1440"/>
        <w:rPr>
          <w:b/>
          <w:i/>
        </w:rPr>
      </w:pPr>
      <w:r>
        <w:rPr>
          <w:b/>
          <w:i/>
        </w:rPr>
        <w:t>Présentation générale</w:t>
      </w:r>
      <w:bookmarkStart w:id="0" w:name="_GoBack"/>
      <w:bookmarkEnd w:id="0"/>
    </w:p>
    <w:p w:rsidR="00123542" w:rsidRDefault="00123542" w:rsidP="00123542">
      <w:pPr>
        <w:pStyle w:val="Paragraphedeliste"/>
        <w:ind w:left="1440"/>
      </w:pPr>
    </w:p>
    <w:p w:rsidR="00123542" w:rsidRDefault="00123542" w:rsidP="00123542">
      <w:pPr>
        <w:pStyle w:val="Paragraphedeliste"/>
        <w:ind w:left="1440"/>
      </w:pPr>
      <w:r>
        <w:t>Horus crypto et finance est un</w:t>
      </w:r>
      <w:r w:rsidR="006C1A07">
        <w:t xml:space="preserve">e plateforme web </w:t>
      </w:r>
      <w:r w:rsidR="00932E09">
        <w:t xml:space="preserve">dédiée </w:t>
      </w:r>
      <w:r w:rsidR="008F6BED">
        <w:t>à l’apprentissage, à l’information</w:t>
      </w:r>
      <w:r w:rsidR="00932E09">
        <w:t xml:space="preserve"> et la sensibilisation autour de l’univers </w:t>
      </w:r>
      <w:r w:rsidR="008F6BED">
        <w:t xml:space="preserve">du crypto monnaie. </w:t>
      </w:r>
      <w:r w:rsidR="002C7D4A">
        <w:t>Le</w:t>
      </w:r>
      <w:r w:rsidR="00932E09">
        <w:t xml:space="preserve"> </w:t>
      </w:r>
      <w:r w:rsidR="002C7D4A">
        <w:t>site donné</w:t>
      </w:r>
      <w:r w:rsidR="00932E09">
        <w:t xml:space="preserve"> accès </w:t>
      </w:r>
      <w:r w:rsidR="002C7D4A">
        <w:t xml:space="preserve">à un canal ou groupe </w:t>
      </w:r>
      <w:proofErr w:type="spellStart"/>
      <w:r w:rsidR="002C7D4A">
        <w:t>Télé</w:t>
      </w:r>
      <w:r w:rsidR="00932E09">
        <w:t>gram</w:t>
      </w:r>
      <w:proofErr w:type="spellEnd"/>
      <w:r w:rsidR="00932E09">
        <w:t xml:space="preserve"> dont </w:t>
      </w:r>
      <w:r w:rsidR="002C7D4A">
        <w:t>les apprentissages</w:t>
      </w:r>
      <w:r w:rsidR="00932E09">
        <w:t xml:space="preserve"> sont </w:t>
      </w:r>
      <w:r w:rsidR="002C7D4A">
        <w:t>diffus</w:t>
      </w:r>
      <w:r w:rsidR="00932E09">
        <w:t xml:space="preserve">  </w:t>
      </w:r>
    </w:p>
    <w:p w:rsidR="00932E09" w:rsidRDefault="00932E09" w:rsidP="00123542">
      <w:pPr>
        <w:pStyle w:val="Paragraphedeliste"/>
        <w:ind w:left="1440"/>
      </w:pPr>
      <w:r>
        <w:t xml:space="preserve">Dans notre site nous parlons simplement de l’historique </w:t>
      </w:r>
      <w:r w:rsidR="002C7D4A">
        <w:t>des cryptos</w:t>
      </w:r>
      <w:r w:rsidR="008F6BED">
        <w:t xml:space="preserve"> monnaie</w:t>
      </w:r>
      <w:r>
        <w:t xml:space="preserve"> et </w:t>
      </w:r>
      <w:r w:rsidR="002C7D4A">
        <w:t>leurs fonctionnements,</w:t>
      </w:r>
      <w:r w:rsidR="006C1A07">
        <w:t xml:space="preserve"> permettent aux </w:t>
      </w:r>
      <w:r w:rsidR="008F6BED">
        <w:t>débutants</w:t>
      </w:r>
      <w:r w:rsidR="006C1A07">
        <w:t xml:space="preserve"> </w:t>
      </w:r>
      <w:r w:rsidR="008F6BED">
        <w:t>découvrir</w:t>
      </w:r>
      <w:r w:rsidR="006C1A07">
        <w:t xml:space="preserve"> l’histoire </w:t>
      </w:r>
      <w:r w:rsidR="002C7D4A">
        <w:t>du crypto</w:t>
      </w:r>
      <w:r w:rsidR="006C1A07">
        <w:t xml:space="preserve"> </w:t>
      </w:r>
    </w:p>
    <w:p w:rsidR="006C1A07" w:rsidRDefault="006C1A07" w:rsidP="00123542">
      <w:pPr>
        <w:pStyle w:val="Paragraphedeliste"/>
        <w:ind w:left="1440"/>
      </w:pPr>
    </w:p>
    <w:p w:rsidR="006C1A07" w:rsidRDefault="006C1A07" w:rsidP="00123542">
      <w:pPr>
        <w:pStyle w:val="Paragraphedeliste"/>
        <w:ind w:left="1440"/>
      </w:pPr>
    </w:p>
    <w:p w:rsidR="006C1A07" w:rsidRPr="008A3318" w:rsidRDefault="006C1A07" w:rsidP="00123542">
      <w:pPr>
        <w:pStyle w:val="Paragraphedeliste"/>
        <w:ind w:left="1440"/>
        <w:rPr>
          <w:b/>
          <w:i/>
        </w:rPr>
      </w:pPr>
      <w:r w:rsidRPr="008A3318">
        <w:rPr>
          <w:b/>
          <w:i/>
        </w:rPr>
        <w:t xml:space="preserve">Objectifs du projet </w:t>
      </w:r>
    </w:p>
    <w:p w:rsidR="006C1A07" w:rsidRDefault="006C1A07" w:rsidP="00123542">
      <w:pPr>
        <w:pStyle w:val="Paragraphedeliste"/>
        <w:ind w:left="1440"/>
      </w:pPr>
    </w:p>
    <w:p w:rsidR="006C1A07" w:rsidRDefault="006C1A07" w:rsidP="006C1A07">
      <w:pPr>
        <w:pStyle w:val="Paragraphedeliste"/>
        <w:numPr>
          <w:ilvl w:val="0"/>
          <w:numId w:val="4"/>
        </w:numPr>
      </w:pPr>
      <w:r>
        <w:t xml:space="preserve">Eduquer et former le grand public sur le </w:t>
      </w:r>
      <w:r w:rsidR="008F6BED">
        <w:t>trading</w:t>
      </w:r>
      <w:r>
        <w:t xml:space="preserve"> de </w:t>
      </w:r>
      <w:r w:rsidR="008F6BED">
        <w:t>crypto monnaie</w:t>
      </w:r>
      <w:r>
        <w:t xml:space="preserve"> et la finance décentralisée ;</w:t>
      </w:r>
    </w:p>
    <w:p w:rsidR="006C1A07" w:rsidRDefault="006C1A07" w:rsidP="006C1A07">
      <w:pPr>
        <w:pStyle w:val="Paragraphedeliste"/>
        <w:numPr>
          <w:ilvl w:val="0"/>
          <w:numId w:val="4"/>
        </w:numPr>
      </w:pPr>
      <w:r>
        <w:t>Simplifier l’accès à l’information sur</w:t>
      </w:r>
      <w:r w:rsidR="008F6BED">
        <w:t xml:space="preserve"> </w:t>
      </w:r>
      <w:r w:rsidR="002C7D4A">
        <w:t>les cryptos</w:t>
      </w:r>
      <w:r w:rsidR="008F6BED">
        <w:t xml:space="preserve"> </w:t>
      </w:r>
      <w:r w:rsidR="002C7D4A">
        <w:t>monnaie,</w:t>
      </w:r>
      <w:r w:rsidR="008F6BED">
        <w:t xml:space="preserve"> même pour les débutants</w:t>
      </w:r>
      <w:r>
        <w:t> ;</w:t>
      </w:r>
    </w:p>
    <w:p w:rsidR="006C1A07" w:rsidRDefault="006C1A07" w:rsidP="006C1A07">
      <w:pPr>
        <w:pStyle w:val="Paragraphedeliste"/>
        <w:numPr>
          <w:ilvl w:val="0"/>
          <w:numId w:val="4"/>
        </w:numPr>
      </w:pPr>
      <w:r>
        <w:t>Partager l’histoire et l’</w:t>
      </w:r>
      <w:r w:rsidR="008F6BED">
        <w:t>évolution</w:t>
      </w:r>
      <w:r>
        <w:t xml:space="preserve"> </w:t>
      </w:r>
      <w:r w:rsidR="008F6BED">
        <w:t xml:space="preserve">de la crypto monnaie à travers de contenus </w:t>
      </w:r>
      <w:r w:rsidR="002C7D4A">
        <w:t>clairs et</w:t>
      </w:r>
      <w:r w:rsidR="008F6BED">
        <w:t xml:space="preserve"> accessibles ;</w:t>
      </w:r>
    </w:p>
    <w:p w:rsidR="008F6BED" w:rsidRDefault="008F6BED" w:rsidP="006C1A07">
      <w:pPr>
        <w:pStyle w:val="Paragraphedeliste"/>
        <w:numPr>
          <w:ilvl w:val="0"/>
          <w:numId w:val="4"/>
        </w:numPr>
      </w:pPr>
      <w:r>
        <w:t xml:space="preserve">Promouvoir la sécurité et les bonnes pratiques dans l’univers </w:t>
      </w:r>
      <w:r w:rsidR="002C7D4A">
        <w:t>crypto (</w:t>
      </w:r>
      <w:proofErr w:type="spellStart"/>
      <w:r>
        <w:t>wallets</w:t>
      </w:r>
      <w:proofErr w:type="spellEnd"/>
      <w:r>
        <w:t xml:space="preserve">, clés privées, arnaques à </w:t>
      </w:r>
      <w:r w:rsidR="002C7D4A">
        <w:t>éviter</w:t>
      </w:r>
      <w:r>
        <w:t>).</w:t>
      </w:r>
    </w:p>
    <w:p w:rsidR="008F6BED" w:rsidRDefault="008F6BED" w:rsidP="006C1A07">
      <w:pPr>
        <w:pStyle w:val="Paragraphedeliste"/>
        <w:numPr>
          <w:ilvl w:val="0"/>
          <w:numId w:val="4"/>
        </w:numPr>
      </w:pPr>
      <w:r>
        <w:t>Encourager l’auto</w:t>
      </w:r>
      <w:r w:rsidR="002C7D4A">
        <w:t>no</w:t>
      </w:r>
      <w:r>
        <w:t xml:space="preserve">mie </w:t>
      </w:r>
      <w:r w:rsidR="002C7D4A">
        <w:t>financière</w:t>
      </w:r>
      <w:r>
        <w:t xml:space="preserve"> </w:t>
      </w:r>
      <w:r w:rsidR="002C7D4A">
        <w:t>grâce</w:t>
      </w:r>
      <w:r>
        <w:t xml:space="preserve"> à la connaissance, à l’investissement intelligent et à l’</w:t>
      </w:r>
      <w:r w:rsidR="002C7D4A">
        <w:t>utilisation</w:t>
      </w:r>
      <w:r>
        <w:t xml:space="preserve"> responsable des technologies </w:t>
      </w:r>
      <w:proofErr w:type="spellStart"/>
      <w:r w:rsidR="002C7D4A">
        <w:t>blockChain</w:t>
      </w:r>
      <w:proofErr w:type="spellEnd"/>
      <w:r>
        <w:t> ;</w:t>
      </w:r>
    </w:p>
    <w:p w:rsidR="008F6BED" w:rsidRDefault="008F6BED" w:rsidP="006C1A07">
      <w:pPr>
        <w:pStyle w:val="Paragraphedeliste"/>
        <w:numPr>
          <w:ilvl w:val="0"/>
          <w:numId w:val="4"/>
        </w:numPr>
      </w:pPr>
      <w:r>
        <w:t xml:space="preserve">Créer </w:t>
      </w:r>
      <w:r w:rsidR="002C7D4A">
        <w:t>une communauté</w:t>
      </w:r>
      <w:r>
        <w:t xml:space="preserve"> engagée autour des valeurs de la liberté </w:t>
      </w:r>
      <w:r w:rsidR="002C7D4A">
        <w:t>financière</w:t>
      </w:r>
      <w:r>
        <w:t xml:space="preserve">, </w:t>
      </w:r>
      <w:r w:rsidR="002C7D4A">
        <w:t>de la transparence</w:t>
      </w:r>
      <w:r>
        <w:t xml:space="preserve"> et de l’innovation </w:t>
      </w:r>
    </w:p>
    <w:p w:rsidR="002C7D4A" w:rsidRDefault="002C7D4A" w:rsidP="00123542">
      <w:pPr>
        <w:pStyle w:val="Paragraphedeliste"/>
        <w:ind w:left="1440"/>
      </w:pPr>
    </w:p>
    <w:p w:rsidR="002C7D4A" w:rsidRPr="008A3318" w:rsidRDefault="002C7D4A" w:rsidP="00123542">
      <w:pPr>
        <w:pStyle w:val="Paragraphedeliste"/>
        <w:ind w:left="1440"/>
        <w:rPr>
          <w:b/>
          <w:i/>
        </w:rPr>
      </w:pPr>
      <w:r w:rsidRPr="008A3318">
        <w:rPr>
          <w:b/>
          <w:i/>
        </w:rPr>
        <w:t>Publics cible</w:t>
      </w:r>
    </w:p>
    <w:p w:rsidR="00932E09" w:rsidRDefault="008A3318" w:rsidP="002C7D4A">
      <w:pPr>
        <w:pStyle w:val="Paragraphedeliste"/>
        <w:numPr>
          <w:ilvl w:val="0"/>
          <w:numId w:val="5"/>
        </w:numPr>
      </w:pPr>
      <w:r>
        <w:t>Débutants</w:t>
      </w:r>
      <w:r w:rsidR="00580FCF">
        <w:t xml:space="preserve"> curieux d’apprendre ce qu’est </w:t>
      </w:r>
      <w:r>
        <w:t>un crypto</w:t>
      </w:r>
      <w:r w:rsidR="00580FCF">
        <w:t xml:space="preserve"> monnaie une </w:t>
      </w:r>
      <w:r>
        <w:t>crypto monnaie</w:t>
      </w:r>
      <w:r w:rsidR="00580FCF">
        <w:t xml:space="preserve"> </w:t>
      </w:r>
    </w:p>
    <w:p w:rsidR="00580FCF" w:rsidRDefault="00580FCF" w:rsidP="002C7D4A">
      <w:pPr>
        <w:pStyle w:val="Paragraphedeliste"/>
        <w:numPr>
          <w:ilvl w:val="0"/>
          <w:numId w:val="5"/>
        </w:numPr>
      </w:pPr>
      <w:r>
        <w:t xml:space="preserve">Jeunes intéressés par le trading et </w:t>
      </w:r>
      <w:r w:rsidR="008A3318">
        <w:t>l’investissement.</w:t>
      </w:r>
    </w:p>
    <w:p w:rsidR="00DF3C77" w:rsidRDefault="00580FCF" w:rsidP="002C7D4A">
      <w:pPr>
        <w:pStyle w:val="Paragraphedeliste"/>
        <w:numPr>
          <w:ilvl w:val="0"/>
          <w:numId w:val="5"/>
        </w:numPr>
      </w:pPr>
      <w:r>
        <w:t xml:space="preserve">Utilisateurs </w:t>
      </w:r>
      <w:r w:rsidR="00DF3C77">
        <w:t>souhaites comprendre l’</w:t>
      </w:r>
      <w:r w:rsidR="008A3318">
        <w:t>historiques</w:t>
      </w:r>
      <w:r w:rsidR="00DF3C77">
        <w:t xml:space="preserve"> et le </w:t>
      </w:r>
      <w:r w:rsidR="008A3318">
        <w:t>fonctionnement</w:t>
      </w:r>
      <w:r w:rsidR="00DF3C77">
        <w:t xml:space="preserve"> des </w:t>
      </w:r>
      <w:proofErr w:type="spellStart"/>
      <w:r w:rsidR="00DF3C77">
        <w:t>blockchain</w:t>
      </w:r>
      <w:proofErr w:type="spellEnd"/>
      <w:r w:rsidR="00DF3C77">
        <w:t xml:space="preserve"> </w:t>
      </w:r>
    </w:p>
    <w:p w:rsidR="00580FCF" w:rsidRDefault="00DF3C77" w:rsidP="002C7D4A">
      <w:pPr>
        <w:pStyle w:val="Paragraphedeliste"/>
        <w:numPr>
          <w:ilvl w:val="0"/>
          <w:numId w:val="5"/>
        </w:numPr>
      </w:pPr>
      <w:r>
        <w:t xml:space="preserve">Passionnés de finance décentraliser </w:t>
      </w:r>
      <w:r w:rsidR="00580FCF">
        <w:t xml:space="preserve"> </w:t>
      </w:r>
    </w:p>
    <w:p w:rsidR="00580FCF" w:rsidRPr="008A3318" w:rsidRDefault="00580FCF" w:rsidP="00580FCF">
      <w:pPr>
        <w:pStyle w:val="Paragraphedeliste"/>
        <w:numPr>
          <w:ilvl w:val="0"/>
          <w:numId w:val="2"/>
        </w:numPr>
        <w:rPr>
          <w:b/>
          <w:i/>
        </w:rPr>
      </w:pPr>
      <w:r w:rsidRPr="008A3318">
        <w:rPr>
          <w:b/>
          <w:i/>
        </w:rPr>
        <w:t xml:space="preserve">Analyses de besoins </w:t>
      </w:r>
    </w:p>
    <w:p w:rsidR="00DF3C77" w:rsidRDefault="00DF3C77" w:rsidP="00DF3C77">
      <w:pPr>
        <w:pStyle w:val="Paragraphedeliste"/>
        <w:numPr>
          <w:ilvl w:val="0"/>
          <w:numId w:val="6"/>
        </w:numPr>
      </w:pPr>
      <w:r>
        <w:t xml:space="preserve">Offrir un accès à un espace communauté (lien </w:t>
      </w:r>
      <w:proofErr w:type="spellStart"/>
      <w:r>
        <w:t>Telegram</w:t>
      </w:r>
      <w:proofErr w:type="spellEnd"/>
      <w:r>
        <w:t>)</w:t>
      </w:r>
    </w:p>
    <w:p w:rsidR="005C353C" w:rsidRDefault="008A3318" w:rsidP="00DF3C77">
      <w:pPr>
        <w:pStyle w:val="Paragraphedeliste"/>
        <w:numPr>
          <w:ilvl w:val="0"/>
          <w:numId w:val="6"/>
        </w:numPr>
      </w:pPr>
      <w:r>
        <w:t>Présenter</w:t>
      </w:r>
      <w:r w:rsidR="00DF3C77">
        <w:t xml:space="preserve"> des articles sur l’</w:t>
      </w:r>
      <w:r w:rsidR="005C353C">
        <w:t xml:space="preserve">histoire de la crypto monnaie </w:t>
      </w:r>
    </w:p>
    <w:p w:rsidR="00DF3C77" w:rsidRDefault="005C353C" w:rsidP="00DF3C77">
      <w:pPr>
        <w:pStyle w:val="Paragraphedeliste"/>
        <w:numPr>
          <w:ilvl w:val="0"/>
          <w:numId w:val="6"/>
        </w:numPr>
      </w:pPr>
      <w:r>
        <w:t xml:space="preserve">Etre </w:t>
      </w:r>
      <w:r w:rsidR="008A3318">
        <w:t>responsive (</w:t>
      </w:r>
      <w:r>
        <w:t>adapté aux téléphon</w:t>
      </w:r>
      <w:r w:rsidR="008A3318">
        <w:t>es, tablettes   et ordinateurs)</w:t>
      </w:r>
      <w:r>
        <w:t xml:space="preserve">.  </w:t>
      </w:r>
    </w:p>
    <w:p w:rsidR="003760EA" w:rsidRDefault="008A3318" w:rsidP="00DF3C77">
      <w:pPr>
        <w:pStyle w:val="Paragraphedeliste"/>
        <w:numPr>
          <w:ilvl w:val="0"/>
          <w:numId w:val="6"/>
        </w:numPr>
      </w:pPr>
      <w:r>
        <w:lastRenderedPageBreak/>
        <w:t>Expliquer des</w:t>
      </w:r>
      <w:r w:rsidR="003760EA">
        <w:t xml:space="preserve"> notions techniques : </w:t>
      </w:r>
      <w:proofErr w:type="spellStart"/>
      <w:r w:rsidR="003760EA">
        <w:t>blockchain</w:t>
      </w:r>
      <w:proofErr w:type="spellEnd"/>
      <w:r w:rsidR="003760EA">
        <w:t xml:space="preserve">, </w:t>
      </w:r>
      <w:proofErr w:type="spellStart"/>
      <w:r w:rsidR="003760EA">
        <w:t>wallet</w:t>
      </w:r>
      <w:proofErr w:type="spellEnd"/>
      <w:r w:rsidR="003760EA">
        <w:t> ……</w:t>
      </w:r>
    </w:p>
    <w:p w:rsidR="003760EA" w:rsidRDefault="003760EA" w:rsidP="003760EA">
      <w:pPr>
        <w:pStyle w:val="Paragraphedeliste"/>
        <w:ind w:left="1440"/>
      </w:pPr>
      <w:r>
        <w:t xml:space="preserve"> </w:t>
      </w:r>
    </w:p>
    <w:p w:rsidR="00580FCF" w:rsidRPr="008A3318" w:rsidRDefault="003760EA" w:rsidP="003760EA">
      <w:pPr>
        <w:pStyle w:val="Paragraphedeliste"/>
        <w:numPr>
          <w:ilvl w:val="0"/>
          <w:numId w:val="2"/>
        </w:numPr>
        <w:rPr>
          <w:b/>
          <w:i/>
        </w:rPr>
      </w:pPr>
      <w:r w:rsidRPr="008A3318">
        <w:rPr>
          <w:b/>
          <w:i/>
        </w:rPr>
        <w:t xml:space="preserve">Technologie et outils </w:t>
      </w:r>
    </w:p>
    <w:p w:rsidR="003760EA" w:rsidRDefault="003760EA" w:rsidP="003760EA">
      <w:pPr>
        <w:pStyle w:val="Paragraphedeliste"/>
      </w:pPr>
    </w:p>
    <w:p w:rsidR="007921ED" w:rsidRDefault="007921ED" w:rsidP="00050225">
      <w:pPr>
        <w:pStyle w:val="Paragraphedeliste"/>
        <w:numPr>
          <w:ilvl w:val="0"/>
          <w:numId w:val="8"/>
        </w:numPr>
      </w:pPr>
      <w:r>
        <w:t xml:space="preserve">HTML/CSS : pour la structure et le style du site </w:t>
      </w:r>
    </w:p>
    <w:p w:rsidR="007921ED" w:rsidRDefault="007921ED" w:rsidP="007921ED">
      <w:pPr>
        <w:pStyle w:val="Paragraphedeliste"/>
        <w:numPr>
          <w:ilvl w:val="0"/>
          <w:numId w:val="8"/>
        </w:numPr>
      </w:pPr>
      <w:r>
        <w:t xml:space="preserve">Base de </w:t>
      </w:r>
      <w:r w:rsidR="008A3318">
        <w:t>données</w:t>
      </w:r>
      <w:r>
        <w:t xml:space="preserve"> : aucun </w:t>
      </w:r>
    </w:p>
    <w:p w:rsidR="007921ED" w:rsidRDefault="007921ED" w:rsidP="007921ED">
      <w:pPr>
        <w:pStyle w:val="Paragraphedeliste"/>
        <w:numPr>
          <w:ilvl w:val="0"/>
          <w:numId w:val="8"/>
        </w:numPr>
      </w:pPr>
      <w:r>
        <w:t xml:space="preserve">Outils des </w:t>
      </w:r>
      <w:proofErr w:type="spellStart"/>
      <w:r>
        <w:t>versioning</w:t>
      </w:r>
      <w:proofErr w:type="spellEnd"/>
      <w:r>
        <w:t> :</w:t>
      </w:r>
    </w:p>
    <w:p w:rsidR="007921ED" w:rsidRDefault="007921ED" w:rsidP="007921ED">
      <w:r>
        <w:t xml:space="preserve">                                </w:t>
      </w:r>
      <w:r w:rsidR="008A3318">
        <w:t>GitHub : pour</w:t>
      </w:r>
      <w:r>
        <w:t xml:space="preserve"> l’</w:t>
      </w:r>
      <w:r w:rsidR="008A3318">
        <w:t>hébergement</w:t>
      </w:r>
      <w:r>
        <w:t xml:space="preserve"> collaboratif du projet et la sauvegarde</w:t>
      </w:r>
    </w:p>
    <w:p w:rsidR="007921ED" w:rsidRDefault="007921ED" w:rsidP="007921ED">
      <w:r>
        <w:t xml:space="preserve">                                Git : pour </w:t>
      </w:r>
      <w:r w:rsidR="008A3318">
        <w:t>le suivi</w:t>
      </w:r>
      <w:r>
        <w:t xml:space="preserve"> des modifications du code </w:t>
      </w:r>
    </w:p>
    <w:p w:rsidR="007921ED" w:rsidRDefault="007921ED" w:rsidP="007921ED">
      <w:pPr>
        <w:pStyle w:val="Paragraphedeliste"/>
        <w:numPr>
          <w:ilvl w:val="0"/>
          <w:numId w:val="13"/>
        </w:numPr>
      </w:pPr>
      <w:r>
        <w:t>Autres outils :</w:t>
      </w:r>
    </w:p>
    <w:p w:rsidR="007921ED" w:rsidRDefault="007921ED" w:rsidP="007921ED">
      <w:pPr>
        <w:pStyle w:val="Paragraphedeliste"/>
        <w:ind w:left="1935"/>
      </w:pPr>
      <w:r>
        <w:t>Visual studio code</w:t>
      </w:r>
      <w:r w:rsidR="008916A4">
        <w:t xml:space="preserve"> : </w:t>
      </w:r>
      <w:r w:rsidR="008A3318">
        <w:t>éditeur</w:t>
      </w:r>
      <w:r w:rsidR="008916A4">
        <w:t xml:space="preserve"> principal</w:t>
      </w:r>
    </w:p>
    <w:p w:rsidR="008916A4" w:rsidRDefault="008916A4" w:rsidP="007921ED">
      <w:pPr>
        <w:pStyle w:val="Paragraphedeliste"/>
        <w:ind w:left="1935"/>
      </w:pPr>
      <w:proofErr w:type="spellStart"/>
      <w:r>
        <w:t>Chatgpt</w:t>
      </w:r>
      <w:proofErr w:type="spellEnd"/>
      <w:r>
        <w:t xml:space="preserve"> : pour les visuels graphiques du site  </w:t>
      </w:r>
    </w:p>
    <w:p w:rsidR="007921ED" w:rsidRDefault="007921ED" w:rsidP="007921ED">
      <w:pPr>
        <w:pStyle w:val="Paragraphedeliste"/>
        <w:ind w:left="1935"/>
      </w:pPr>
    </w:p>
    <w:p w:rsidR="007921ED" w:rsidRPr="003A453D" w:rsidRDefault="007921ED" w:rsidP="007921ED">
      <w:pPr>
        <w:pStyle w:val="Paragraphedeliste"/>
        <w:ind w:left="2520"/>
      </w:pPr>
    </w:p>
    <w:sectPr w:rsidR="007921ED" w:rsidRPr="003A453D" w:rsidSect="003507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2F9"/>
      </v:shape>
    </w:pict>
  </w:numPicBullet>
  <w:abstractNum w:abstractNumId="0" w15:restartNumberingAfterBreak="0">
    <w:nsid w:val="041136CB"/>
    <w:multiLevelType w:val="hybridMultilevel"/>
    <w:tmpl w:val="706439F8"/>
    <w:lvl w:ilvl="0" w:tplc="040C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9E42D23"/>
    <w:multiLevelType w:val="hybridMultilevel"/>
    <w:tmpl w:val="CCAECA12"/>
    <w:lvl w:ilvl="0" w:tplc="04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2C94EE4"/>
    <w:multiLevelType w:val="hybridMultilevel"/>
    <w:tmpl w:val="83CEFA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1219C"/>
    <w:multiLevelType w:val="hybridMultilevel"/>
    <w:tmpl w:val="4328BB4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C4F09"/>
    <w:multiLevelType w:val="hybridMultilevel"/>
    <w:tmpl w:val="9E023314"/>
    <w:lvl w:ilvl="0" w:tplc="040C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5" w15:restartNumberingAfterBreak="0">
    <w:nsid w:val="1FD8602A"/>
    <w:multiLevelType w:val="hybridMultilevel"/>
    <w:tmpl w:val="E9EC9408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7F1CA3"/>
    <w:multiLevelType w:val="hybridMultilevel"/>
    <w:tmpl w:val="7DA6BD54"/>
    <w:lvl w:ilvl="0" w:tplc="040C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451C7699"/>
    <w:multiLevelType w:val="hybridMultilevel"/>
    <w:tmpl w:val="6F8E1666"/>
    <w:lvl w:ilvl="0" w:tplc="B7E4516C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8076B28"/>
    <w:multiLevelType w:val="hybridMultilevel"/>
    <w:tmpl w:val="6C8CCA1C"/>
    <w:lvl w:ilvl="0" w:tplc="040C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9" w15:restartNumberingAfterBreak="0">
    <w:nsid w:val="549F2A04"/>
    <w:multiLevelType w:val="hybridMultilevel"/>
    <w:tmpl w:val="449EE44C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CA7F4D"/>
    <w:multiLevelType w:val="hybridMultilevel"/>
    <w:tmpl w:val="E3C207F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56312C"/>
    <w:multiLevelType w:val="hybridMultilevel"/>
    <w:tmpl w:val="2982DD62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5D220D"/>
    <w:multiLevelType w:val="hybridMultilevel"/>
    <w:tmpl w:val="33B4FE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10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53"/>
    <w:rsid w:val="00050225"/>
    <w:rsid w:val="00123542"/>
    <w:rsid w:val="002C7D4A"/>
    <w:rsid w:val="003507B8"/>
    <w:rsid w:val="003760EA"/>
    <w:rsid w:val="003A453D"/>
    <w:rsid w:val="00580FCF"/>
    <w:rsid w:val="005C353C"/>
    <w:rsid w:val="006C1A07"/>
    <w:rsid w:val="007921ED"/>
    <w:rsid w:val="00793193"/>
    <w:rsid w:val="008916A4"/>
    <w:rsid w:val="008A3318"/>
    <w:rsid w:val="008F6BED"/>
    <w:rsid w:val="00932E09"/>
    <w:rsid w:val="00B7486D"/>
    <w:rsid w:val="00DF3C77"/>
    <w:rsid w:val="00E16D53"/>
    <w:rsid w:val="00E8335B"/>
    <w:rsid w:val="00F3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8051"/>
  <w15:docId w15:val="{68C9216E-429D-41B3-A110-4E503FE5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233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ARCHANGE K</dc:creator>
  <cp:keywords/>
  <dc:description/>
  <cp:lastModifiedBy>ARCHANGE K</cp:lastModifiedBy>
  <cp:revision>29</cp:revision>
  <dcterms:created xsi:type="dcterms:W3CDTF">2025-06-29T05:31:00Z</dcterms:created>
  <dcterms:modified xsi:type="dcterms:W3CDTF">2025-06-30T12:52:00Z</dcterms:modified>
</cp:coreProperties>
</file>